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789" w14:textId="4623CE6B" w:rsidR="00D90C7B" w:rsidRDefault="00D90C7B"/>
    <w:sdt>
      <w:sdtPr>
        <w:id w:val="3398255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bookmarkStart w:id="0" w:name="_Hlk99196641" w:displacedByCustomXml="prev"/>
        <w:bookmarkEnd w:id="0" w:displacedByCustomXml="prev"/>
        <w:p w14:paraId="32221BB4" w14:textId="456B1416" w:rsidR="00A05DA7" w:rsidRPr="00D90C7B" w:rsidRDefault="00D90C7B">
          <w:pPr>
            <w:rPr>
              <w:sz w:val="144"/>
              <w:szCs w:val="144"/>
            </w:rPr>
          </w:pP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 w:rsidR="00A05DA7" w:rsidRPr="00D90C7B">
            <w:rPr>
              <w:b/>
              <w:bCs/>
              <w:noProof/>
              <w:sz w:val="144"/>
              <w:szCs w:val="14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0DC4C227" wp14:editId="2D33AD0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ões de conta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7675F" w14:textId="06B268DD" w:rsidR="00A05DA7" w:rsidRDefault="00BB3B65">
                                <w:pPr>
                                  <w:pStyle w:val="TtuloInformativ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"/>
                                    <w:id w:val="19039375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3C1E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A05DA7" w14:paraId="5A90047A" w14:textId="77777777" w:rsidTr="00587754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11D55EA9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19D473F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9C30B29" w14:textId="77777777" w:rsidR="00A05DA7" w:rsidRDefault="00A05DA7"/>
                                  </w:tc>
                                </w:tr>
                                <w:tr w:rsidR="00A05DA7" w14:paraId="79629BF4" w14:textId="77777777" w:rsidTr="00587754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1B286D51" w14:textId="77777777" w:rsidR="00A05DA7" w:rsidRDefault="00A05DA7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78F6703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213B421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14:paraId="5705E3AA" w14:textId="77777777" w:rsidR="00A05DA7" w:rsidRDefault="00A05DA7">
                                <w:pPr>
                                  <w:pStyle w:val="SemEspao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DC4C22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" o:spid="_x0000_s1026" type="#_x0000_t202" alt="informações de contac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" o:allowoverlap="f" filled="f" stroked="f" strokeweight=".5pt">
                    <v:textbox inset="0,0,0,0">
                      <w:txbxContent>
                        <w:p w14:paraId="19C7675F" w14:textId="06B268DD" w:rsidR="00A05DA7" w:rsidRDefault="00BB3B65">
                          <w:pPr>
                            <w:pStyle w:val="TtuloInformativo"/>
                            <w:jc w:val="left"/>
                          </w:pPr>
                          <w:sdt>
                            <w:sdtPr>
                              <w:alias w:val="Empresa"/>
                              <w:tag w:val=""/>
                              <w:id w:val="19039375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3C1E"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A05DA7" w14:paraId="5A90047A" w14:textId="77777777" w:rsidTr="00587754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11D55EA9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19D473F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9C30B29" w14:textId="77777777" w:rsidR="00A05DA7" w:rsidRDefault="00A05DA7"/>
                            </w:tc>
                          </w:tr>
                          <w:tr w:rsidR="00A05DA7" w14:paraId="79629BF4" w14:textId="77777777" w:rsidTr="00587754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1B286D51" w14:textId="77777777" w:rsidR="00A05DA7" w:rsidRDefault="00A05DA7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78F6703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213B421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14:paraId="5705E3AA" w14:textId="77777777" w:rsidR="00A05DA7" w:rsidRDefault="00A05DA7">
                          <w:pPr>
                            <w:pStyle w:val="SemEspaos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D90C7B">
            <w:rPr>
              <w:sz w:val="144"/>
              <w:szCs w:val="144"/>
            </w:rPr>
            <w:t>Relatório Projeto EDA</w:t>
          </w:r>
        </w:p>
        <w:p w14:paraId="3626D2B6" w14:textId="7136B502" w:rsidR="00D90C7B" w:rsidRPr="00D90C7B" w:rsidRDefault="00D90C7B">
          <w:pPr>
            <w:rPr>
              <w:sz w:val="144"/>
              <w:szCs w:val="144"/>
            </w:rPr>
          </w:pPr>
          <w:r>
            <w:rPr>
              <w:sz w:val="144"/>
              <w:szCs w:val="144"/>
            </w:rPr>
            <w:br/>
          </w:r>
          <w:r w:rsidRPr="00D90C7B">
            <w:rPr>
              <w:sz w:val="144"/>
              <w:szCs w:val="144"/>
            </w:rPr>
            <w:t>2021/2022</w:t>
          </w:r>
        </w:p>
        <w:p w14:paraId="10818F86" w14:textId="19F06386" w:rsidR="00A05DA7" w:rsidRDefault="00BB3B65">
          <w:pPr>
            <w:rPr>
              <w:b/>
              <w:bCs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907412280"/>
        <w:docPartObj>
          <w:docPartGallery w:val="Table of Contents"/>
          <w:docPartUnique/>
        </w:docPartObj>
      </w:sdtPr>
      <w:sdtEndPr/>
      <w:sdtContent>
        <w:p w14:paraId="556BC6B2" w14:textId="79E78658" w:rsidR="00BD5834" w:rsidRPr="00847D15" w:rsidRDefault="003D3C1E" w:rsidP="00BD5834">
          <w:pPr>
            <w:pStyle w:val="CabealhodoSumrio"/>
            <w:spacing w:before="0" w:after="360"/>
            <w:rPr>
              <w:sz w:val="36"/>
            </w:rPr>
          </w:pP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>Índice</w:t>
          </w:r>
        </w:p>
        <w:p w14:paraId="0AE54B18" w14:textId="55E57893" w:rsidR="00AB1208" w:rsidRDefault="00BD5834">
          <w:pPr>
            <w:pStyle w:val="Sumrio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9735979" w:history="1">
            <w:r w:rsidR="00AB1208" w:rsidRPr="005B0726">
              <w:rPr>
                <w:rStyle w:val="Hyperlink"/>
                <w:noProof/>
              </w:rPr>
              <w:t>Introdução</w:t>
            </w:r>
            <w:r w:rsidR="00AB1208">
              <w:rPr>
                <w:noProof/>
                <w:webHidden/>
              </w:rPr>
              <w:tab/>
            </w:r>
            <w:r w:rsidR="00AB1208">
              <w:rPr>
                <w:noProof/>
                <w:webHidden/>
              </w:rPr>
              <w:fldChar w:fldCharType="begin"/>
            </w:r>
            <w:r w:rsidR="00AB1208">
              <w:rPr>
                <w:noProof/>
                <w:webHidden/>
              </w:rPr>
              <w:instrText xml:space="preserve"> PAGEREF _Toc99735979 \h </w:instrText>
            </w:r>
            <w:r w:rsidR="00AB1208">
              <w:rPr>
                <w:noProof/>
                <w:webHidden/>
              </w:rPr>
            </w:r>
            <w:r w:rsidR="00AB1208">
              <w:rPr>
                <w:noProof/>
                <w:webHidden/>
              </w:rPr>
              <w:fldChar w:fldCharType="separate"/>
            </w:r>
            <w:r w:rsidR="00AB1208">
              <w:rPr>
                <w:noProof/>
                <w:webHidden/>
              </w:rPr>
              <w:t>1</w:t>
            </w:r>
            <w:r w:rsidR="00AB1208">
              <w:rPr>
                <w:noProof/>
                <w:webHidden/>
              </w:rPr>
              <w:fldChar w:fldCharType="end"/>
            </w:r>
          </w:hyperlink>
        </w:p>
        <w:p w14:paraId="197E7FCF" w14:textId="5D8A037B" w:rsidR="00AB1208" w:rsidRDefault="00AB1208">
          <w:pPr>
            <w:pStyle w:val="Sumrio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GB" w:eastAsia="en-GB"/>
            </w:rPr>
          </w:pPr>
          <w:hyperlink w:anchor="_Toc99735980" w:history="1">
            <w:r w:rsidRPr="005B0726">
              <w:rPr>
                <w:rStyle w:val="Hyperlink"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E27F" w14:textId="5018869B" w:rsidR="00AB1208" w:rsidRDefault="00AB1208">
          <w:pPr>
            <w:pStyle w:val="Sumrio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GB" w:eastAsia="en-GB"/>
            </w:rPr>
          </w:pPr>
          <w:hyperlink w:anchor="_Toc99735981" w:history="1">
            <w:r w:rsidRPr="005B0726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E1C1" w14:textId="098A421C" w:rsidR="00AB1208" w:rsidRDefault="00AB1208">
          <w:pPr>
            <w:pStyle w:val="Sumrio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GB" w:eastAsia="en-GB"/>
            </w:rPr>
          </w:pPr>
          <w:hyperlink w:anchor="_Toc99735982" w:history="1">
            <w:r w:rsidRPr="005B0726">
              <w:rPr>
                <w:rStyle w:val="Hyperlink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64C1" w14:textId="052292CF" w:rsidR="00AB1208" w:rsidRDefault="00AB1208">
          <w:pPr>
            <w:pStyle w:val="Sumrio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GB" w:eastAsia="en-GB"/>
            </w:rPr>
          </w:pPr>
          <w:hyperlink w:anchor="_Toc99735983" w:history="1">
            <w:r w:rsidRPr="005B072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5552" w14:textId="1A65306F" w:rsidR="00BD5834" w:rsidRDefault="00BD5834">
          <w:r>
            <w:fldChar w:fldCharType="end"/>
          </w:r>
        </w:p>
      </w:sdtContent>
    </w:sdt>
    <w:p w14:paraId="2C0FE250" w14:textId="77777777" w:rsidR="009573A0" w:rsidRDefault="009573A0">
      <w:pPr>
        <w:spacing w:before="40" w:after="160" w:line="288" w:lineRule="auto"/>
        <w:rPr>
          <w:b/>
          <w:bCs/>
        </w:rPr>
      </w:pPr>
    </w:p>
    <w:p w14:paraId="7869E163" w14:textId="77777777" w:rsidR="009573A0" w:rsidRDefault="009573A0"/>
    <w:p w14:paraId="10F89A5D" w14:textId="7C5535EC" w:rsidR="00D67EE4" w:rsidRDefault="00D67EE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-410160759"/>
        <w:docPartObj>
          <w:docPartGallery w:val="Table of Contents"/>
          <w:docPartUnique/>
        </w:docPartObj>
      </w:sdtPr>
      <w:sdtEndPr/>
      <w:sdtContent>
        <w:p w14:paraId="7C6523F9" w14:textId="0AABE25B" w:rsidR="00D67EE4" w:rsidRPr="00847D15" w:rsidRDefault="00D67EE4" w:rsidP="00D67EE4">
          <w:pPr>
            <w:pStyle w:val="CabealhodoSumrio"/>
            <w:spacing w:before="0" w:after="360"/>
            <w:rPr>
              <w:sz w:val="36"/>
            </w:rPr>
          </w:pP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>Índice de imagens</w:t>
          </w:r>
        </w:p>
        <w:p w14:paraId="71AD7BC4" w14:textId="25902C21" w:rsidR="00D67EE4" w:rsidRDefault="00BB3B65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3" w:history="1">
            <w:r w:rsidR="00D67EE4" w:rsidRPr="00D97FC6">
              <w:rPr>
                <w:rStyle w:val="Hyperlink"/>
                <w:noProof/>
              </w:rPr>
              <w:t>Figura 1-</w:t>
            </w:r>
            <w:r w:rsidR="00AB1208">
              <w:rPr>
                <w:rStyle w:val="Hyperlink"/>
                <w:noProof/>
              </w:rPr>
              <w:t>Stru</w:t>
            </w:r>
            <w:r w:rsidR="00AB1208">
              <w:rPr>
                <w:rStyle w:val="Hyperlink"/>
                <w:noProof/>
              </w:rPr>
              <w:t>c</w:t>
            </w:r>
            <w:r w:rsidR="00AB1208">
              <w:rPr>
                <w:rStyle w:val="Hyperlink"/>
                <w:noProof/>
              </w:rPr>
              <w:t>t Machine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_Toc99714673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5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5AED9C91" w14:textId="7272F706" w:rsidR="00D67EE4" w:rsidRPr="00AB1208" w:rsidRDefault="00BB3B65" w:rsidP="00D67EE4">
          <w:pPr>
            <w:pStyle w:val="ndicedeilustraes"/>
            <w:tabs>
              <w:tab w:val="right" w:leader="dot" w:pos="8186"/>
            </w:tabs>
            <w:rPr>
              <w:noProof/>
              <w:lang w:val="en-GB"/>
            </w:rPr>
          </w:pPr>
          <w:hyperlink w:anchor="_Toc99714675" w:history="1">
            <w:r w:rsidR="00D67EE4" w:rsidRPr="00AB1208">
              <w:rPr>
                <w:rStyle w:val="Hyperlink"/>
                <w:noProof/>
                <w:lang w:val="en-GB"/>
              </w:rPr>
              <w:t xml:space="preserve">Figura </w:t>
            </w:r>
            <w:r w:rsidR="00AB1208" w:rsidRPr="00AB1208">
              <w:rPr>
                <w:rStyle w:val="Hyperlink"/>
                <w:noProof/>
                <w:lang w:val="en-GB"/>
              </w:rPr>
              <w:t>2</w:t>
            </w:r>
            <w:r w:rsidR="00D67EE4" w:rsidRPr="00AB1208">
              <w:rPr>
                <w:rStyle w:val="Hyperlink"/>
                <w:noProof/>
                <w:lang w:val="en-GB"/>
              </w:rPr>
              <w:t>-</w:t>
            </w:r>
            <w:r w:rsidR="00AB1208" w:rsidRPr="00AB1208">
              <w:rPr>
                <w:rStyle w:val="Hyperlink"/>
                <w:noProof/>
                <w:lang w:val="en-GB"/>
              </w:rPr>
              <w:t>Struct Operations</w:t>
            </w:r>
            <w:r w:rsidR="00D67EE4" w:rsidRPr="00AB1208">
              <w:rPr>
                <w:noProof/>
                <w:webHidden/>
                <w:lang w:val="en-GB"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 w:rsidRPr="00AB1208">
              <w:rPr>
                <w:noProof/>
                <w:webHidden/>
                <w:lang w:val="en-GB"/>
              </w:rPr>
              <w:instrText xml:space="preserve"> PAGEREF _Toc99714675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 w:rsidRPr="00AB1208">
              <w:rPr>
                <w:noProof/>
                <w:webHidden/>
                <w:lang w:val="en-GB"/>
              </w:rPr>
              <w:t>6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1887B972" w14:textId="77777777" w:rsidR="00AB1208" w:rsidRDefault="00BB3B65" w:rsidP="00D67EE4">
          <w:pPr>
            <w:pStyle w:val="ndicedeilustraes"/>
            <w:tabs>
              <w:tab w:val="right" w:leader="dot" w:pos="8186"/>
            </w:tabs>
            <w:rPr>
              <w:noProof/>
              <w:lang w:val="pt-BR"/>
            </w:rPr>
          </w:pPr>
          <w:hyperlink w:anchor="_Toc99714677" w:history="1">
            <w:r w:rsidR="00D67EE4" w:rsidRPr="00AB1208">
              <w:rPr>
                <w:rStyle w:val="Hyperlink"/>
                <w:noProof/>
                <w:lang w:val="pt-BR"/>
              </w:rPr>
              <w:t xml:space="preserve">Figura </w:t>
            </w:r>
            <w:r w:rsidR="00AB1208" w:rsidRPr="00AB1208">
              <w:rPr>
                <w:rStyle w:val="Hyperlink"/>
                <w:noProof/>
                <w:lang w:val="pt-BR"/>
              </w:rPr>
              <w:t>3</w:t>
            </w:r>
            <w:r w:rsidR="00D67EE4" w:rsidRPr="00AB1208">
              <w:rPr>
                <w:rStyle w:val="Hyperlink"/>
                <w:noProof/>
                <w:lang w:val="pt-BR"/>
              </w:rPr>
              <w:t>-</w:t>
            </w:r>
            <w:r w:rsidR="00AB1208" w:rsidRPr="00AB1208">
              <w:rPr>
                <w:rStyle w:val="Hyperlink"/>
                <w:noProof/>
                <w:lang w:val="pt-BR"/>
              </w:rPr>
              <w:t>Struct Jobs</w:t>
            </w:r>
            <w:r w:rsidR="00D67EE4" w:rsidRPr="00AB1208">
              <w:rPr>
                <w:noProof/>
                <w:webHidden/>
                <w:lang w:val="pt-BR"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 w:rsidRPr="00AB1208">
              <w:rPr>
                <w:noProof/>
                <w:webHidden/>
                <w:lang w:val="pt-BR"/>
              </w:rPr>
              <w:instrText xml:space="preserve"> PAGEREF _Toc99714677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 w:rsidRPr="00AB1208">
              <w:rPr>
                <w:noProof/>
                <w:webHidden/>
                <w:lang w:val="pt-BR"/>
              </w:rPr>
              <w:t>7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7DF9C91B" w14:textId="1D852922" w:rsidR="00D67EE4" w:rsidRPr="00AB1208" w:rsidRDefault="00BB3B65" w:rsidP="00D67EE4">
          <w:pPr>
            <w:pStyle w:val="ndicedeilustraes"/>
            <w:tabs>
              <w:tab w:val="right" w:leader="dot" w:pos="8186"/>
            </w:tabs>
            <w:rPr>
              <w:noProof/>
              <w:lang w:val="pt-BR"/>
            </w:rPr>
          </w:pPr>
          <w:hyperlink r:id="rId12" w:anchor="_Toc99714679" w:history="1">
            <w:r w:rsidR="00D67EE4" w:rsidRPr="00D97FC6">
              <w:rPr>
                <w:rStyle w:val="Hyperlink"/>
                <w:noProof/>
              </w:rPr>
              <w:t xml:space="preserve">Figura </w:t>
            </w:r>
            <w:r w:rsidR="00AB1208">
              <w:rPr>
                <w:rStyle w:val="Hyperlink"/>
                <w:noProof/>
              </w:rPr>
              <w:t>4</w:t>
            </w:r>
            <w:r w:rsidR="00D67EE4" w:rsidRPr="00D97FC6">
              <w:rPr>
                <w:rStyle w:val="Hyperlink"/>
                <w:noProof/>
              </w:rPr>
              <w:t>-Teste realizado</w:t>
            </w:r>
            <w:r w:rsidR="00D67EE4" w:rsidRPr="00D97FC6">
              <w:rPr>
                <w:rStyle w:val="Hyperlink"/>
                <w:noProof/>
              </w:rPr>
              <w:t xml:space="preserve"> </w:t>
            </w:r>
            <w:r w:rsidR="00D67EE4" w:rsidRPr="00D97FC6">
              <w:rPr>
                <w:rStyle w:val="Hyperlink"/>
                <w:noProof/>
              </w:rPr>
              <w:t>#1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_Toc99714679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9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72A50E3C" w14:textId="6C675F84" w:rsidR="00D67EE4" w:rsidRDefault="00BB3B65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3" w:anchor="_Toc99714680" w:history="1">
            <w:r w:rsidR="00D67EE4" w:rsidRPr="00D97FC6">
              <w:rPr>
                <w:rStyle w:val="Hyperlink"/>
                <w:noProof/>
              </w:rPr>
              <w:t xml:space="preserve">Figura </w:t>
            </w:r>
            <w:r w:rsidR="00AB1208">
              <w:rPr>
                <w:rStyle w:val="Hyperlink"/>
                <w:noProof/>
              </w:rPr>
              <w:t>5</w:t>
            </w:r>
            <w:r w:rsidR="00D67EE4" w:rsidRPr="00D97FC6">
              <w:rPr>
                <w:rStyle w:val="Hyperlink"/>
                <w:noProof/>
              </w:rPr>
              <w:t>-</w:t>
            </w:r>
            <w:r w:rsidR="00D67EE4" w:rsidRPr="00D97FC6">
              <w:rPr>
                <w:rStyle w:val="Hyperlink"/>
                <w:noProof/>
              </w:rPr>
              <w:t>Teste realizado #2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_Toc99714680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9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412016B2" w14:textId="1E4C4514" w:rsidR="00D67EE4" w:rsidRDefault="00BB3B65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4" w:anchor="_Toc99714681" w:history="1">
            <w:r w:rsidR="00D67EE4" w:rsidRPr="00D97FC6">
              <w:rPr>
                <w:rStyle w:val="Hyperlink"/>
                <w:noProof/>
              </w:rPr>
              <w:t xml:space="preserve">Figura </w:t>
            </w:r>
            <w:r w:rsidR="00AB1208">
              <w:rPr>
                <w:rStyle w:val="Hyperlink"/>
                <w:noProof/>
              </w:rPr>
              <w:t>6</w:t>
            </w:r>
            <w:r w:rsidR="00D67EE4" w:rsidRPr="00D97FC6">
              <w:rPr>
                <w:rStyle w:val="Hyperlink"/>
                <w:noProof/>
              </w:rPr>
              <w:t>-Teste realiz</w:t>
            </w:r>
            <w:r w:rsidR="00D67EE4" w:rsidRPr="00D97FC6">
              <w:rPr>
                <w:rStyle w:val="Hyperlink"/>
                <w:noProof/>
              </w:rPr>
              <w:t>a</w:t>
            </w:r>
            <w:r w:rsidR="00D67EE4" w:rsidRPr="00D97FC6">
              <w:rPr>
                <w:rStyle w:val="Hyperlink"/>
                <w:noProof/>
              </w:rPr>
              <w:t>do #3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_Toc99714681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10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6BA87686" w14:textId="6E13338C" w:rsidR="00D67EE4" w:rsidRDefault="00BB3B65" w:rsidP="00D67EE4"/>
      </w:sdtContent>
    </w:sdt>
    <w:p w14:paraId="11D958AB" w14:textId="77777777" w:rsidR="00D67EE4" w:rsidRDefault="00D67EE4">
      <w:pPr>
        <w:pStyle w:val="ndicedeilustraes"/>
        <w:tabs>
          <w:tab w:val="right" w:leader="dot" w:pos="8186"/>
        </w:tabs>
      </w:pPr>
    </w:p>
    <w:p w14:paraId="3DE98268" w14:textId="150F21E8" w:rsidR="00D67EE4" w:rsidRDefault="00D67EE4" w:rsidP="00D67EE4">
      <w:pPr>
        <w:pStyle w:val="ndicedeilustraes"/>
        <w:tabs>
          <w:tab w:val="right" w:leader="dot" w:pos="8186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BB4C065" w14:textId="423C91F1" w:rsidR="00D67EE4" w:rsidRPr="00AB1208" w:rsidRDefault="00D67EE4">
      <w:pPr>
        <w:rPr>
          <w:u w:val="single"/>
        </w:rPr>
      </w:pPr>
      <w:r>
        <w:fldChar w:fldCharType="end"/>
      </w:r>
    </w:p>
    <w:p w14:paraId="23AFD4D8" w14:textId="2E422C93" w:rsidR="00D67EE4" w:rsidRDefault="00D67EE4">
      <w:r>
        <w:br w:type="page"/>
      </w:r>
    </w:p>
    <w:p w14:paraId="48EB1C17" w14:textId="77777777" w:rsidR="009573A0" w:rsidRDefault="009573A0">
      <w:pPr>
        <w:sectPr w:rsidR="009573A0" w:rsidSect="006B1456">
          <w:headerReference w:type="default" r:id="rId15"/>
          <w:headerReference w:type="first" r:id="rId16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1AC9B343" w14:textId="64DA62B0" w:rsidR="009573A0" w:rsidRDefault="003D3C1E" w:rsidP="003D3C1E">
      <w:pPr>
        <w:pStyle w:val="ttulo10"/>
      </w:pPr>
      <w:bookmarkStart w:id="1" w:name="_Toc99735979"/>
      <w:r>
        <w:lastRenderedPageBreak/>
        <w:t>Introdução</w:t>
      </w:r>
      <w:bookmarkEnd w:id="1"/>
    </w:p>
    <w:p w14:paraId="2908E1A4" w14:textId="44A0F1D9" w:rsidR="003D3C1E" w:rsidRPr="003D3C1E" w:rsidRDefault="00AC0CB6" w:rsidP="003D3C1E">
      <w:r>
        <w:t>Este trabalho foi proposto pelo professor da unidade curricular Estrutura de dados Avançadas, Luis Ferreira integrada o segundo semestre do 1º ano de licenciatura de Desenvolvimento de Jogos Digitais, que visa o reforço e a aplicação dos conhecimentos adquiridos ao logo do semestre.</w:t>
      </w:r>
    </w:p>
    <w:p w14:paraId="46EEE26A" w14:textId="7A0C332D" w:rsidR="009573A0" w:rsidRPr="003D3C1E" w:rsidRDefault="003D3C1E">
      <w:pPr>
        <w:pStyle w:val="ttulo10"/>
        <w:rPr>
          <w:u w:val="single"/>
        </w:rPr>
      </w:pPr>
      <w:bookmarkStart w:id="2" w:name="_Toc99735980"/>
      <w:r>
        <w:lastRenderedPageBreak/>
        <w:t>Propósitos e Objetivos</w:t>
      </w:r>
      <w:bookmarkEnd w:id="2"/>
    </w:p>
    <w:p w14:paraId="4CEFE3ED" w14:textId="40413714" w:rsidR="00FB0CD2" w:rsidRDefault="00FB0CD2" w:rsidP="00D465B5">
      <w:r>
        <w:t xml:space="preserve">Com este trabalho prático pretende-se sedimentar os conhecimentos relativos a definição e manipulação de estruturas de dados dinâmicas na linguagem de programação C. A essência deste trabalho reside no desenvolvimento de uma solução digital para o problema de escalonamento denominado </w:t>
      </w:r>
      <w:r w:rsidRPr="00FB0CD2">
        <w:rPr>
          <w:i/>
          <w:iCs/>
        </w:rPr>
        <w:t>Flexible Job Shop Problem</w:t>
      </w:r>
      <w:r>
        <w:t xml:space="preserve"> (</w:t>
      </w:r>
      <w:r w:rsidRPr="00F65910">
        <w:t>FJSSP</w:t>
      </w:r>
      <w:r>
        <w:t>).</w:t>
      </w:r>
      <w:r w:rsidR="00D465B5">
        <w:t xml:space="preserve"> A solução a implementar deverá permitir gerar uma proposta de escalonamento para a produção de um produto envolvendo várias operações e a utilização de várias máquinas, minimizando o tempo as unidades de tempo necessário na sua produção. Um FJSSP pode ser formulado da seguinte forma:</w:t>
      </w:r>
    </w:p>
    <w:p w14:paraId="20EADED2" w14:textId="0B46EE43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Existe um conjunto finito de n jobs que têm de ser processados por um conjunto finito de m máquinas;</w:t>
      </w:r>
    </w:p>
    <w:p w14:paraId="3B2F3AEF" w14:textId="2627F098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O conjunto de m máquinas é identificado por: M = {M1, M2, ..., Mn}</w:t>
      </w:r>
      <w:r>
        <w:t>;</w:t>
      </w:r>
    </w:p>
    <w:p w14:paraId="6545D0E8" w14:textId="1AFD5DDE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Um job é constituído por uma sequência de ni operações como: (Oi, 1, Oi, 2, ..., Oi, ni).</w:t>
      </w:r>
    </w:p>
    <w:p w14:paraId="0506C58D" w14:textId="7020233F" w:rsidR="00071CFD" w:rsidRDefault="00071CFD" w:rsidP="00071CFD">
      <w:pPr>
        <w:pStyle w:val="PargrafodaLista"/>
        <w:numPr>
          <w:ilvl w:val="0"/>
          <w:numId w:val="6"/>
        </w:numPr>
      </w:pPr>
      <w:r>
        <w:t>Cada operação deve ser executada para completar o job. A execução de cada operação j de um job i (Oi, j) requer uma máquina de um conjunto de máquinas Mi, j. O tempo de uma operação</w:t>
      </w:r>
      <w:r w:rsidR="00F05251">
        <w:t xml:space="preserve"> </w:t>
      </w:r>
      <w:r>
        <w:t>Oi, j realizada na máquina em Mi, j é pi, j, k. As seguintes suposições são consideradas num problema FJSSP:</w:t>
      </w:r>
    </w:p>
    <w:p w14:paraId="4DBD8C1C" w14:textId="3A2269A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Todas as máquinas estão disponíveis no instante t = 0.</w:t>
      </w:r>
    </w:p>
    <w:p w14:paraId="553CD3B5" w14:textId="0E7E0329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Todos os jobs estão disponíveis no tempo t = 0</w:t>
      </w:r>
      <w:r>
        <w:t>.</w:t>
      </w:r>
    </w:p>
    <w:p w14:paraId="134BF871" w14:textId="422A4064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Cada operação pode ser realizada por apenas uma máquina de cada vez.</w:t>
      </w:r>
    </w:p>
    <w:p w14:paraId="69F506A8" w14:textId="1F105B67" w:rsidR="00071CFD" w:rsidRDefault="00071CFD" w:rsidP="00071CFD">
      <w:pPr>
        <w:pStyle w:val="PargrafodaLista"/>
        <w:numPr>
          <w:ilvl w:val="1"/>
          <w:numId w:val="6"/>
        </w:numPr>
      </w:pPr>
      <w:r>
        <w:t>Não há restrições de precedência entre as operações de diferentes jobs; portanto os jobs são independentes.</w:t>
      </w:r>
    </w:p>
    <w:p w14:paraId="518F32CB" w14:textId="47297B1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Uma operação, uma vez iniciada, não pode ser interrompida.</w:t>
      </w:r>
    </w:p>
    <w:p w14:paraId="1FB472CA" w14:textId="11A347F1" w:rsidR="00071CFD" w:rsidRDefault="00071CFD" w:rsidP="00071CFD">
      <w:pPr>
        <w:pStyle w:val="PargrafodaLista"/>
        <w:numPr>
          <w:ilvl w:val="1"/>
          <w:numId w:val="6"/>
        </w:numPr>
      </w:pPr>
      <w:r>
        <w:t>O tempo de transporte de jobs entre as máquinas e tempo para configurar a máquina para realizar uma determinada operação estão incluídos no tempo de processamento.</w:t>
      </w:r>
    </w:p>
    <w:p w14:paraId="400BAA30" w14:textId="38EC0048" w:rsidR="00071CFD" w:rsidRDefault="00071CFD" w:rsidP="00071CFD">
      <w:r>
        <w:t xml:space="preserve">Um job é um processo de produção de uma instância de um produto específico que é definido por um </w:t>
      </w:r>
      <w:r w:rsidRPr="00071CFD">
        <w:rPr>
          <w:i/>
          <w:iCs/>
        </w:rPr>
        <w:t>process plan</w:t>
      </w:r>
      <w:r>
        <w:t xml:space="preserve">. Uma operação é uma tarefa individual que é alocada a uma máquina e está associada a um job específico. Uma máquina é um recurso capaz de executar operações, e por fim um </w:t>
      </w:r>
      <w:r w:rsidRPr="00071CFD">
        <w:rPr>
          <w:i/>
          <w:iCs/>
        </w:rPr>
        <w:t>process plan</w:t>
      </w:r>
      <w:r>
        <w:t xml:space="preserve"> é uma lista ordenada de operações necessárias para concluir um job.</w:t>
      </w:r>
    </w:p>
    <w:p w14:paraId="50D3936F" w14:textId="5A108C24" w:rsidR="000A44B6" w:rsidRDefault="000A44B6" w:rsidP="000A44B6">
      <w:r>
        <w:t xml:space="preserve">A Tabela 1 incorpora os </w:t>
      </w:r>
      <w:r w:rsidRPr="000A44B6">
        <w:rPr>
          <w:i/>
          <w:iCs/>
        </w:rPr>
        <w:t>process plan</w:t>
      </w:r>
      <w:r>
        <w:t xml:space="preserve"> com dimensão 8x7 para a produção de um produto, envolvendo a realização de 8 jobs (com um máximo de 7 operações) distribuídos por 8 máquinas. Cada linha da Tabela 1 apresenta a descrição da sequência das operações </w:t>
      </w:r>
      <w:r>
        <w:lastRenderedPageBreak/>
        <w:t xml:space="preserve">necessárias para cada tipo de job (um job representa a produção de um produto, por exemplo pr1,2). No caso do tipo de job pr1,2 (primeira linha do </w:t>
      </w:r>
      <w:r w:rsidRPr="000A44B6">
        <w:rPr>
          <w:i/>
          <w:iCs/>
        </w:rPr>
        <w:t>process plan</w:t>
      </w:r>
      <w:r>
        <w:t xml:space="preserve">), este requer a execução de 4 operações numa predeterminada ordem, i.e. 01, 02, 03 e 04. Para cada operação, o </w:t>
      </w:r>
      <w:r w:rsidRPr="000A44B6">
        <w:rPr>
          <w:i/>
          <w:iCs/>
        </w:rPr>
        <w:t>process plan</w:t>
      </w:r>
      <w:r>
        <w:t xml:space="preserve"> indica quais são as máquinas onde a mesma pode ser realizada, bem como a respetiva quantidade de unidades de tempo necessária para a sua realização. A título de exemplo, a primeira operação (01) pode ser realizada na máquina 1 com uma duração de 4 unidades de tempo ou na máquina 3 com uma duração de 5 unidades de tempo. Cada job de um </w:t>
      </w:r>
      <w:r w:rsidRPr="000A44B6">
        <w:rPr>
          <w:i/>
          <w:iCs/>
        </w:rPr>
        <w:t>process plan</w:t>
      </w:r>
      <w:r>
        <w:t xml:space="preserve"> é composto por n operações que podem ser encadeadas com outras operações de outros jobs, mas dentro do mesmo job necessitam ser executadas pela sua ordem, isto é, num job que tenha três operações, a operação 3 não pode ser iniciada sem que a operação 2 esteja finalizada, e esta por sua vez também não pode ser iniciada sem que a operação 1 esteja finalizada. O cálculo da distribuição das operações pelas máquinas terá de se basear na capacidade das máquinas poderem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DD142C" wp14:editId="4798EEFC">
                <wp:simplePos x="0" y="0"/>
                <wp:positionH relativeFrom="column">
                  <wp:posOffset>-1463040</wp:posOffset>
                </wp:positionH>
                <wp:positionV relativeFrom="paragraph">
                  <wp:posOffset>6603365</wp:posOffset>
                </wp:positionV>
                <wp:extent cx="6663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FFE6E" w14:textId="68D35CBE" w:rsidR="000A44B6" w:rsidRPr="00DC63EB" w:rsidRDefault="000A44B6" w:rsidP="000A44B6">
                            <w:pPr>
                              <w:pStyle w:val="Legenda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t xml:space="preserve">Tabela </w:t>
                            </w:r>
                            <w:r w:rsidR="00BB3B65">
                              <w:fldChar w:fldCharType="begin"/>
                            </w:r>
                            <w:r w:rsidR="00BB3B65">
                              <w:instrText xml:space="preserve"> SEQ Tabela</w:instrText>
                            </w:r>
                            <w:r w:rsidR="00BB3B65">
                              <w:instrText xml:space="preserve"> \* ARABIC </w:instrText>
                            </w:r>
                            <w:r w:rsidR="00BB3B65">
                              <w:fldChar w:fldCharType="separate"/>
                            </w:r>
                            <w:r w:rsidR="00B94B8E">
                              <w:rPr>
                                <w:noProof/>
                              </w:rPr>
                              <w:t>1</w:t>
                            </w:r>
                            <w:r w:rsidR="00BB3B6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34FDD">
                              <w:t>Process plan para um problema de escalonamento com dimensão 8x7 e 8 máquinas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D142C" id="Caixa de texto 17" o:spid="_x0000_s1028" type="#_x0000_t202" style="position:absolute;margin-left:-115.2pt;margin-top:519.95pt;width:524.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" stroked="f">
                <v:textbox style="mso-fit-shape-to-text:t" inset="0,0,0,0">
                  <w:txbxContent>
                    <w:p w14:paraId="483FFE6E" w14:textId="68D35CBE" w:rsidR="000A44B6" w:rsidRPr="00DC63EB" w:rsidRDefault="000A44B6" w:rsidP="000A44B6">
                      <w:pPr>
                        <w:pStyle w:val="Legenda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B94B8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 w:rsidRPr="00134FDD">
                        <w:t>Process</w:t>
                      </w:r>
                      <w:proofErr w:type="spellEnd"/>
                      <w:r w:rsidRPr="00134FDD">
                        <w:t xml:space="preserve"> </w:t>
                      </w:r>
                      <w:proofErr w:type="spellStart"/>
                      <w:r w:rsidRPr="00134FDD">
                        <w:t>plan</w:t>
                      </w:r>
                      <w:proofErr w:type="spellEnd"/>
                      <w:r w:rsidRPr="00134FDD">
                        <w:t xml:space="preserve"> para um problema de escalonamento com dimensão 8x7 e 8 máquinas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44B6">
        <w:rPr>
          <w:noProof/>
        </w:rPr>
        <w:drawing>
          <wp:anchor distT="0" distB="0" distL="114300" distR="114300" simplePos="0" relativeHeight="251663360" behindDoc="1" locked="0" layoutInCell="1" allowOverlap="1" wp14:anchorId="6251E05F" wp14:editId="1083087F">
            <wp:simplePos x="0" y="0"/>
            <wp:positionH relativeFrom="margin">
              <wp:align>right</wp:align>
            </wp:positionH>
            <wp:positionV relativeFrom="paragraph">
              <wp:posOffset>2945765</wp:posOffset>
            </wp:positionV>
            <wp:extent cx="6664248" cy="3600450"/>
            <wp:effectExtent l="0" t="0" r="3810" b="0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1" name="Imagem 1" descr="Figura 1 - Process plan para um problema de escalonamento com dimensão 8x7 e 8 máqu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igura 1 - Process plan para um problema de escalonamento com dimensão 8x7 e 8 máquina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424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executar essa operação, e na ocupação destas.</w:t>
      </w:r>
    </w:p>
    <w:p w14:paraId="5C465C02" w14:textId="77777777" w:rsidR="000A44B6" w:rsidRDefault="000A44B6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586394B3" w14:textId="23826416" w:rsidR="000A44B6" w:rsidRDefault="000A44B6" w:rsidP="000A44B6">
      <w:pPr>
        <w:pStyle w:val="ttulo2"/>
      </w:pPr>
      <w:r>
        <w:lastRenderedPageBreak/>
        <w:t>Fase 1</w:t>
      </w:r>
    </w:p>
    <w:p w14:paraId="6A9006CF" w14:textId="0E0B3926" w:rsidR="000A44B6" w:rsidRDefault="000A44B6" w:rsidP="000A44B6">
      <w:pPr>
        <w:pStyle w:val="PargrafodaLista"/>
        <w:numPr>
          <w:ilvl w:val="0"/>
          <w:numId w:val="7"/>
        </w:numPr>
      </w:pPr>
      <w:r>
        <w:t>Definição de uma estrutura de dados dinâmica para a representação de um job com um conjunto finito de n operações;</w:t>
      </w:r>
    </w:p>
    <w:p w14:paraId="5F9C20F3" w14:textId="07B6DF0E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Armazenamento/leitura de ficheiro de texto com representação de um job</w:t>
      </w:r>
      <w:r>
        <w:t>;</w:t>
      </w:r>
    </w:p>
    <w:p w14:paraId="0D97DA81" w14:textId="435620AB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Inserção de uma nova operação;</w:t>
      </w:r>
    </w:p>
    <w:p w14:paraId="5A301B02" w14:textId="7A1EB148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Remoção de uma determinada operação;</w:t>
      </w:r>
    </w:p>
    <w:p w14:paraId="06841BDC" w14:textId="4D108106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Alteração de uma determinada operação;</w:t>
      </w:r>
    </w:p>
    <w:p w14:paraId="0D32930F" w14:textId="6158005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mínima de unidades de tempo necessárias para completar o job e listagem das respetivas operações;</w:t>
      </w:r>
    </w:p>
    <w:p w14:paraId="0812FC34" w14:textId="2D6292A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máxima de unidades de tempo necessárias para completar o job e listagem das respetivas operações;</w:t>
      </w:r>
    </w:p>
    <w:p w14:paraId="39A1F481" w14:textId="24ABB811" w:rsidR="007403DC" w:rsidRPr="000A44B6" w:rsidRDefault="007403DC" w:rsidP="007403DC">
      <w:pPr>
        <w:pStyle w:val="PargrafodaLista"/>
        <w:numPr>
          <w:ilvl w:val="0"/>
          <w:numId w:val="7"/>
        </w:numPr>
      </w:pPr>
      <w:r>
        <w:t>Determinação da quantidade média de unidades de tempo necessárias para completar uma operação, considerando todas as alternativas possíveis;</w:t>
      </w:r>
    </w:p>
    <w:p w14:paraId="418DBFC5" w14:textId="57AE85D8" w:rsidR="009573A0" w:rsidRDefault="003D3C1E">
      <w:pPr>
        <w:pStyle w:val="ttulo10"/>
      </w:pPr>
      <w:bookmarkStart w:id="3" w:name="_Toc99735981"/>
      <w:r>
        <w:lastRenderedPageBreak/>
        <w:t>Estruturas de dados</w:t>
      </w:r>
      <w:bookmarkEnd w:id="3"/>
    </w:p>
    <w:p w14:paraId="70B75CC4" w14:textId="670D7B98" w:rsidR="00EB1AA1" w:rsidRDefault="00EB1AA1" w:rsidP="003D3C1E">
      <w:r>
        <w:t>Criei uma estrutura de dados para as máquinas</w:t>
      </w:r>
      <w:r w:rsidR="00FB798A">
        <w:t xml:space="preserve">, onde é guardado o id, o valor de tempo e a proxima máquina. </w:t>
      </w:r>
    </w:p>
    <w:p w14:paraId="0B4B59A7" w14:textId="1489521A" w:rsidR="00FB798A" w:rsidRDefault="00FB798A" w:rsidP="003D3C1E">
      <w:r>
        <w:t>Assim conseguindo guardar todas as maquinas de uma certa operação.</w:t>
      </w:r>
    </w:p>
    <w:p w14:paraId="199DDCC6" w14:textId="17D97C53" w:rsidR="00D67EE4" w:rsidRDefault="00EB1AA1" w:rsidP="00D67EE4">
      <w:pPr>
        <w:keepNext/>
      </w:pPr>
      <w:r>
        <w:rPr>
          <w:noProof/>
        </w:rPr>
        <w:drawing>
          <wp:inline distT="0" distB="0" distL="0" distR="0" wp14:anchorId="0D833FD1" wp14:editId="682FBFB9">
            <wp:extent cx="3130176" cy="147045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8399" cy="14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A829" w14:textId="37641E53" w:rsidR="00D67EE4" w:rsidRDefault="00D67EE4" w:rsidP="00D67EE4">
      <w:pPr>
        <w:pStyle w:val="Legenda"/>
      </w:pPr>
      <w:bookmarkStart w:id="4" w:name="_Toc99714673"/>
      <w:r>
        <w:t xml:space="preserve">Figura </w:t>
      </w:r>
      <w:r w:rsidR="00BB3B65">
        <w:fldChar w:fldCharType="begin"/>
      </w:r>
      <w:r w:rsidR="00BB3B65">
        <w:instrText xml:space="preserve"> SEQ Figura \* ARABIC </w:instrText>
      </w:r>
      <w:r w:rsidR="00BB3B65">
        <w:fldChar w:fldCharType="separate"/>
      </w:r>
      <w:r w:rsidR="00B94B8E">
        <w:rPr>
          <w:noProof/>
        </w:rPr>
        <w:t>1</w:t>
      </w:r>
      <w:r w:rsidR="00BB3B65">
        <w:rPr>
          <w:noProof/>
        </w:rPr>
        <w:fldChar w:fldCharType="end"/>
      </w:r>
      <w:r>
        <w:t>-</w:t>
      </w:r>
      <w:bookmarkEnd w:id="4"/>
      <w:r w:rsidR="00EB1AA1">
        <w:t>Struct Machine</w:t>
      </w:r>
      <w:r>
        <w:br w:type="page"/>
      </w:r>
    </w:p>
    <w:p w14:paraId="0FAB632A" w14:textId="212241D5" w:rsidR="00FB798A" w:rsidRDefault="00FB798A" w:rsidP="00D67EE4">
      <w:pPr>
        <w:keepNext/>
      </w:pPr>
      <w:r>
        <w:lastRenderedPageBreak/>
        <w:t>Criei uma estrutura operation que guarda o num, um apontador de uma estrutura machine e um apontador para a proxima operation.</w:t>
      </w:r>
    </w:p>
    <w:p w14:paraId="3A443AE2" w14:textId="4169F321" w:rsidR="00FB798A" w:rsidRDefault="00FB798A" w:rsidP="00D67EE4">
      <w:pPr>
        <w:keepNext/>
      </w:pPr>
      <w:r>
        <w:t>Assim conseguindo guardar todas as operações de um job com as suas respetivas máquinas.</w:t>
      </w:r>
    </w:p>
    <w:p w14:paraId="4C12AEA8" w14:textId="52AE9C34" w:rsidR="00D67EE4" w:rsidRDefault="00EB1AA1" w:rsidP="00D67EE4">
      <w:pPr>
        <w:keepNext/>
      </w:pPr>
      <w:r>
        <w:rPr>
          <w:noProof/>
        </w:rPr>
        <w:drawing>
          <wp:inline distT="0" distB="0" distL="0" distR="0" wp14:anchorId="12CCDE7D" wp14:editId="17F2A49D">
            <wp:extent cx="3686214" cy="1346886"/>
            <wp:effectExtent l="0" t="0" r="0" b="571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8098" cy="13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9F7C" w14:textId="174ED0F8" w:rsidR="00D67EE4" w:rsidRDefault="00D67EE4" w:rsidP="00FB798A">
      <w:pPr>
        <w:pStyle w:val="Legenda"/>
      </w:pPr>
      <w:bookmarkStart w:id="5" w:name="_Toc99714675"/>
      <w:r>
        <w:t xml:space="preserve">Figura </w:t>
      </w:r>
      <w:r w:rsidR="00BB3B65">
        <w:fldChar w:fldCharType="begin"/>
      </w:r>
      <w:r w:rsidR="00BB3B65">
        <w:instrText xml:space="preserve"> SEQ Figura \* ARABIC </w:instrText>
      </w:r>
      <w:r w:rsidR="00BB3B65">
        <w:fldChar w:fldCharType="separate"/>
      </w:r>
      <w:r w:rsidR="00B94B8E">
        <w:rPr>
          <w:noProof/>
        </w:rPr>
        <w:t>3</w:t>
      </w:r>
      <w:r w:rsidR="00BB3B65">
        <w:rPr>
          <w:noProof/>
        </w:rPr>
        <w:fldChar w:fldCharType="end"/>
      </w:r>
      <w:r>
        <w:t>-</w:t>
      </w:r>
      <w:bookmarkEnd w:id="5"/>
      <w:r w:rsidR="00FB798A">
        <w:t>Struct Operations</w:t>
      </w:r>
      <w:r>
        <w:br w:type="page"/>
      </w:r>
    </w:p>
    <w:p w14:paraId="03C65AA0" w14:textId="4439E85F" w:rsidR="00E748A2" w:rsidRDefault="00FB798A" w:rsidP="003D3C1E">
      <w:r>
        <w:lastRenderedPageBreak/>
        <w:t>Criei um struct job que guarda o id, um apontador para uma struct operation e um para o proximo job</w:t>
      </w:r>
      <w:r w:rsidR="00CC3E2E">
        <w:t>.</w:t>
      </w:r>
    </w:p>
    <w:p w14:paraId="7C9462B1" w14:textId="41E938CB" w:rsidR="00FB798A" w:rsidRPr="00EC3F50" w:rsidRDefault="00FB798A" w:rsidP="003D3C1E">
      <w:r>
        <w:t>Assim consegui guardar todos os dados necessarios em uma struct.</w:t>
      </w:r>
    </w:p>
    <w:p w14:paraId="6FEE16F0" w14:textId="54557AB8" w:rsidR="00D67EE4" w:rsidRDefault="00FB798A" w:rsidP="00D67EE4">
      <w:pPr>
        <w:keepNext/>
      </w:pPr>
      <w:r>
        <w:rPr>
          <w:noProof/>
        </w:rPr>
        <w:drawing>
          <wp:inline distT="0" distB="0" distL="0" distR="0" wp14:anchorId="6E51D5D5" wp14:editId="2E1BDD40">
            <wp:extent cx="4304512" cy="1556951"/>
            <wp:effectExtent l="0" t="0" r="1270" b="571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437" cy="15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D67" w14:textId="53333168" w:rsidR="00E748A2" w:rsidRDefault="00D67EE4" w:rsidP="00D67EE4">
      <w:pPr>
        <w:pStyle w:val="Legenda"/>
      </w:pPr>
      <w:bookmarkStart w:id="6" w:name="_Toc99714677"/>
      <w:r>
        <w:t xml:space="preserve">Figura </w:t>
      </w:r>
      <w:r w:rsidR="00FB798A">
        <w:t>3</w:t>
      </w:r>
      <w:r>
        <w:t>-</w:t>
      </w:r>
      <w:r w:rsidR="00FB798A">
        <w:t>Struct</w:t>
      </w:r>
      <w:r>
        <w:t xml:space="preserve"> Jobs</w:t>
      </w:r>
      <w:bookmarkEnd w:id="6"/>
    </w:p>
    <w:p w14:paraId="25AF0886" w14:textId="77777777" w:rsidR="00D67EE4" w:rsidRDefault="00D67EE4">
      <w:r>
        <w:br w:type="page"/>
      </w:r>
    </w:p>
    <w:p w14:paraId="10E969CB" w14:textId="2915B7F8" w:rsidR="009573A0" w:rsidRDefault="003D3C1E">
      <w:pPr>
        <w:pStyle w:val="ttulo10"/>
      </w:pPr>
      <w:bookmarkStart w:id="7" w:name="_Toc321140625"/>
      <w:bookmarkStart w:id="8" w:name="_Toc99735982"/>
      <w:r>
        <w:lastRenderedPageBreak/>
        <w:t>Testes Realizados</w:t>
      </w:r>
      <w:bookmarkEnd w:id="8"/>
      <w:r w:rsidR="0071701F">
        <w:t xml:space="preserve"> </w:t>
      </w:r>
      <w:bookmarkEnd w:id="7"/>
    </w:p>
    <w:p w14:paraId="583831F0" w14:textId="5494DE18" w:rsidR="00DA168A" w:rsidRDefault="003C52F0">
      <w:r>
        <w:t>Na Figura 4 observei o tempo mínimo que o job 2 pode demorar a completar.</w:t>
      </w:r>
      <w:r>
        <w:br/>
        <w:t>Na Figura 5 observei o tempo máximo que o job 2 pode demorar a completar.</w:t>
      </w:r>
    </w:p>
    <w:p w14:paraId="7F7E8934" w14:textId="77777777" w:rsidR="00D57BDD" w:rsidRDefault="00D57BDD"/>
    <w:p w14:paraId="7E9C47F6" w14:textId="02CB89B4" w:rsidR="00D57BDD" w:rsidRDefault="003C52F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43D942" wp14:editId="6C73EFB4">
                <wp:simplePos x="0" y="0"/>
                <wp:positionH relativeFrom="page">
                  <wp:align>center</wp:align>
                </wp:positionH>
                <wp:positionV relativeFrom="paragraph">
                  <wp:posOffset>5155565</wp:posOffset>
                </wp:positionV>
                <wp:extent cx="3613150" cy="635"/>
                <wp:effectExtent l="0" t="0" r="6350" b="8255"/>
                <wp:wrapTight wrapText="bothSides">
                  <wp:wrapPolygon edited="0">
                    <wp:start x="0" y="0"/>
                    <wp:lineTo x="0" y="20698"/>
                    <wp:lineTo x="21524" y="20698"/>
                    <wp:lineTo x="21524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657ED" w14:textId="5923344C" w:rsidR="00D67EE4" w:rsidRPr="00271F5A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9" w:name="_Toc99714680"/>
                            <w:r>
                              <w:t xml:space="preserve">Figura </w:t>
                            </w:r>
                            <w:r w:rsidR="003C52F0">
                              <w:t>5</w:t>
                            </w:r>
                            <w:r>
                              <w:t>-Teste realizado #2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D942" id="Caixa de texto 8" o:spid="_x0000_s1028" type="#_x0000_t202" style="position:absolute;margin-left:0;margin-top:405.95pt;width:284.5pt;height:.05pt;z-index:-2516439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" stroked="f">
                <v:textbox style="mso-fit-shape-to-text:t" inset="0,0,0,0">
                  <w:txbxContent>
                    <w:p w14:paraId="7D2657ED" w14:textId="5923344C" w:rsidR="00D67EE4" w:rsidRPr="00271F5A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0" w:name="_Toc99714680"/>
                      <w:r>
                        <w:t xml:space="preserve">Figura </w:t>
                      </w:r>
                      <w:r w:rsidR="003C52F0">
                        <w:t>5</w:t>
                      </w:r>
                      <w:r>
                        <w:t>-Teste realizado #2</w:t>
                      </w:r>
                      <w:bookmarkEnd w:id="10"/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5B761B" wp14:editId="2F1884BF">
            <wp:extent cx="3085464" cy="2298357"/>
            <wp:effectExtent l="0" t="0" r="1270" b="698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549" cy="23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9598710" wp14:editId="30679252">
            <wp:extent cx="3126260" cy="2350693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933" cy="23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EE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ECB2C2" wp14:editId="3339C2B5">
                <wp:simplePos x="0" y="0"/>
                <wp:positionH relativeFrom="margin">
                  <wp:align>left</wp:align>
                </wp:positionH>
                <wp:positionV relativeFrom="paragraph">
                  <wp:posOffset>2454275</wp:posOffset>
                </wp:positionV>
                <wp:extent cx="36004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6" y="20698"/>
                    <wp:lineTo x="21486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E65EA3" w14:textId="6A992F17" w:rsidR="00D67EE4" w:rsidRPr="005919B9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1" w:name="_Toc99714679"/>
                            <w:r>
                              <w:t xml:space="preserve">Figura </w:t>
                            </w:r>
                            <w:r w:rsidR="003C52F0">
                              <w:t>4</w:t>
                            </w:r>
                            <w:r>
                              <w:t>-Teste realizado #1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CB2C2" id="Caixa de texto 7" o:spid="_x0000_s1029" type="#_x0000_t202" style="position:absolute;margin-left:0;margin-top:193.25pt;width:283.5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" filled="f" stroked="f">
                <v:textbox style="mso-fit-shape-to-text:t" inset="0,0,0,0">
                  <w:txbxContent>
                    <w:p w14:paraId="03E65EA3" w14:textId="6A992F17" w:rsidR="00D67EE4" w:rsidRPr="005919B9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2" w:name="_Toc99714679"/>
                      <w:r>
                        <w:t xml:space="preserve">Figura </w:t>
                      </w:r>
                      <w:r w:rsidR="003C52F0">
                        <w:t>4</w:t>
                      </w:r>
                      <w:r>
                        <w:t>-Teste realizado #1</w:t>
                      </w:r>
                      <w:bookmarkEnd w:id="12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57BDD">
        <w:br w:type="page"/>
      </w:r>
    </w:p>
    <w:p w14:paraId="7BF1530E" w14:textId="55227DC8" w:rsidR="003C52F0" w:rsidRDefault="003C52F0">
      <w:r>
        <w:lastRenderedPageBreak/>
        <w:t>No 3º teste consegui observar o tempo médio que a operação 3 do job 2 pode demorar a completar.</w:t>
      </w:r>
    </w:p>
    <w:p w14:paraId="408CBBB7" w14:textId="7126A682" w:rsidR="00D57BDD" w:rsidRDefault="00D57BDD"/>
    <w:p w14:paraId="31A478B0" w14:textId="0653FF69" w:rsidR="00DA168A" w:rsidRPr="00BD5834" w:rsidRDefault="003C52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A29EE35" wp14:editId="3884EE57">
                <wp:simplePos x="0" y="0"/>
                <wp:positionH relativeFrom="page">
                  <wp:posOffset>2065844</wp:posOffset>
                </wp:positionH>
                <wp:positionV relativeFrom="paragraph">
                  <wp:posOffset>1086365</wp:posOffset>
                </wp:positionV>
                <wp:extent cx="360108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2" y="20698"/>
                    <wp:lineTo x="21482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014AA" w14:textId="7CA29A12" w:rsidR="00D67EE4" w:rsidRPr="00EF6C00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3" w:name="_Toc99714681"/>
                            <w:r>
                              <w:t xml:space="preserve">Figura </w:t>
                            </w:r>
                            <w:r w:rsidR="003C52F0">
                              <w:t>6</w:t>
                            </w:r>
                            <w:r>
                              <w:t>-Teste realizado #3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9EE35" id="Caixa de texto 9" o:spid="_x0000_s1030" type="#_x0000_t202" style="position:absolute;margin-left:162.65pt;margin-top:85.55pt;width:283.55pt;height:.05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" stroked="f">
                <v:textbox style="mso-fit-shape-to-text:t" inset="0,0,0,0">
                  <w:txbxContent>
                    <w:p w14:paraId="585014AA" w14:textId="7CA29A12" w:rsidR="00D67EE4" w:rsidRPr="00EF6C00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4" w:name="_Toc99714681"/>
                      <w:r>
                        <w:t xml:space="preserve">Figura </w:t>
                      </w:r>
                      <w:r w:rsidR="003C52F0">
                        <w:t>6</w:t>
                      </w:r>
                      <w:r>
                        <w:t>-Teste realizado #3</w:t>
                      </w:r>
                      <w:bookmarkEnd w:id="14"/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2B0F3D" wp14:editId="7F0BAE9B">
            <wp:extent cx="4188641" cy="1050324"/>
            <wp:effectExtent l="0" t="0" r="2540" b="0"/>
            <wp:docPr id="23" name="Imagem 2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5757" cy="10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3E84" w14:textId="6B653058" w:rsidR="009573A0" w:rsidRDefault="003D3C1E">
      <w:pPr>
        <w:pStyle w:val="ttulo10"/>
      </w:pPr>
      <w:bookmarkStart w:id="15" w:name="_Toc99735983"/>
      <w:r>
        <w:lastRenderedPageBreak/>
        <w:t>Conclusão</w:t>
      </w:r>
      <w:bookmarkEnd w:id="15"/>
    </w:p>
    <w:p w14:paraId="3F55E577" w14:textId="70BDA172" w:rsidR="003D3C1E" w:rsidRPr="003D3C1E" w:rsidRDefault="003975F1" w:rsidP="001A15F4">
      <w:r>
        <w:t>Com esta primeira fase foi possível aprofundar mais conhecimentos acerca de estruturas de dados avançadas e também sobre listas ligadas. Aprendi</w:t>
      </w:r>
      <w:r w:rsidR="006112BF">
        <w:t xml:space="preserve"> também</w:t>
      </w:r>
      <w:r>
        <w:t xml:space="preserve"> que fundamentalmente que ter um bom código</w:t>
      </w:r>
      <w:r w:rsidR="006112BF">
        <w:t xml:space="preserve"> e bem documentado</w:t>
      </w:r>
      <w:r>
        <w:t xml:space="preserve"> é melhor que ter um código que funciona.</w:t>
      </w:r>
    </w:p>
    <w:sectPr w:rsidR="003D3C1E" w:rsidRPr="003D3C1E" w:rsidSect="006B1456">
      <w:headerReference w:type="default" r:id="rId24"/>
      <w:pgSz w:w="11907" w:h="16839" w:code="9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7ED7" w14:textId="77777777" w:rsidR="00BB3B65" w:rsidRDefault="00BB3B65">
      <w:pPr>
        <w:spacing w:after="0" w:line="240" w:lineRule="auto"/>
      </w:pPr>
      <w:r>
        <w:separator/>
      </w:r>
    </w:p>
    <w:p w14:paraId="4D1BFE4F" w14:textId="77777777" w:rsidR="00BB3B65" w:rsidRDefault="00BB3B65"/>
    <w:p w14:paraId="45F7EE72" w14:textId="77777777" w:rsidR="00BB3B65" w:rsidRDefault="00BB3B65"/>
  </w:endnote>
  <w:endnote w:type="continuationSeparator" w:id="0">
    <w:p w14:paraId="73CA5508" w14:textId="77777777" w:rsidR="00BB3B65" w:rsidRDefault="00BB3B65">
      <w:pPr>
        <w:spacing w:after="0" w:line="240" w:lineRule="auto"/>
      </w:pPr>
      <w:r>
        <w:continuationSeparator/>
      </w:r>
    </w:p>
    <w:p w14:paraId="342D0666" w14:textId="77777777" w:rsidR="00BB3B65" w:rsidRDefault="00BB3B65"/>
    <w:p w14:paraId="3E5B3F83" w14:textId="77777777" w:rsidR="00BB3B65" w:rsidRDefault="00BB3B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0CA5" w14:textId="77777777" w:rsidR="00BB3B65" w:rsidRDefault="00BB3B65">
      <w:pPr>
        <w:spacing w:after="0" w:line="240" w:lineRule="auto"/>
      </w:pPr>
      <w:r>
        <w:separator/>
      </w:r>
    </w:p>
    <w:p w14:paraId="14850417" w14:textId="77777777" w:rsidR="00BB3B65" w:rsidRDefault="00BB3B65"/>
    <w:p w14:paraId="4DFA9A48" w14:textId="77777777" w:rsidR="00BB3B65" w:rsidRDefault="00BB3B65"/>
  </w:footnote>
  <w:footnote w:type="continuationSeparator" w:id="0">
    <w:p w14:paraId="17BB1175" w14:textId="77777777" w:rsidR="00BB3B65" w:rsidRDefault="00BB3B65">
      <w:pPr>
        <w:spacing w:after="0" w:line="240" w:lineRule="auto"/>
      </w:pPr>
      <w:r>
        <w:continuationSeparator/>
      </w:r>
    </w:p>
    <w:p w14:paraId="7E9985F9" w14:textId="77777777" w:rsidR="00BB3B65" w:rsidRDefault="00BB3B65"/>
    <w:p w14:paraId="62B5A4CE" w14:textId="77777777" w:rsidR="00BB3B65" w:rsidRDefault="00BB3B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6"/>
      <w:gridCol w:w="279"/>
      <w:gridCol w:w="8202"/>
    </w:tblGrid>
    <w:tr w:rsidR="009573A0" w14:paraId="61F9836B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81E9E27" w14:textId="77777777" w:rsidR="009573A0" w:rsidRDefault="009573A0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14:paraId="79A6317B" w14:textId="77777777" w:rsidR="009573A0" w:rsidRDefault="009573A0"/>
      </w:tc>
      <w:tc>
        <w:tcPr>
          <w:tcW w:w="8424" w:type="dxa"/>
          <w:vAlign w:val="bottom"/>
        </w:tcPr>
        <w:p w14:paraId="77C52A6D" w14:textId="77777777" w:rsidR="009573A0" w:rsidRDefault="0071701F">
          <w:pPr>
            <w:pStyle w:val="TtuloInformativo"/>
          </w:pPr>
          <w:r>
            <w:t>Índice</w:t>
          </w:r>
        </w:p>
      </w:tc>
    </w:tr>
    <w:tr w:rsidR="009573A0" w14:paraId="19B433E6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C338866" w14:textId="77777777" w:rsidR="009573A0" w:rsidRDefault="009573A0">
          <w:pPr>
            <w:pStyle w:val="ttulo"/>
          </w:pPr>
        </w:p>
      </w:tc>
      <w:tc>
        <w:tcPr>
          <w:tcW w:w="288" w:type="dxa"/>
          <w:shd w:val="clear" w:color="auto" w:fill="auto"/>
        </w:tcPr>
        <w:p w14:paraId="20047372" w14:textId="77777777" w:rsidR="009573A0" w:rsidRDefault="009573A0">
          <w:pPr>
            <w:pStyle w:val="ttulo"/>
          </w:pPr>
        </w:p>
      </w:tc>
      <w:tc>
        <w:tcPr>
          <w:tcW w:w="8424" w:type="dxa"/>
          <w:shd w:val="clear" w:color="auto" w:fill="000000" w:themeFill="text1"/>
        </w:tcPr>
        <w:p w14:paraId="65CD8D57" w14:textId="77777777" w:rsidR="009573A0" w:rsidRDefault="009573A0">
          <w:pPr>
            <w:pStyle w:val="ttulo"/>
          </w:pPr>
        </w:p>
      </w:tc>
    </w:tr>
  </w:tbl>
  <w:p w14:paraId="3137CA9C" w14:textId="77777777" w:rsidR="009573A0" w:rsidRDefault="009573A0">
    <w:pPr>
      <w:pStyle w:val="ttul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150F" w14:textId="77777777" w:rsidR="003D3C1E" w:rsidRDefault="003D3C1E">
    <w:pPr>
      <w:pStyle w:val="Cabealho"/>
    </w:pPr>
  </w:p>
  <w:p w14:paraId="3EB9016D" w14:textId="4D11C7CE" w:rsidR="003D3C1E" w:rsidRDefault="003D3C1E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69FEA5" wp14:editId="3C786584">
          <wp:simplePos x="0" y="0"/>
          <wp:positionH relativeFrom="page">
            <wp:align>left</wp:align>
          </wp:positionH>
          <wp:positionV relativeFrom="paragraph">
            <wp:posOffset>-814705</wp:posOffset>
          </wp:positionV>
          <wp:extent cx="1781175" cy="1337310"/>
          <wp:effectExtent l="0" t="0" r="0" b="0"/>
          <wp:wrapTight wrapText="bothSides">
            <wp:wrapPolygon edited="0">
              <wp:start x="693" y="6154"/>
              <wp:lineTo x="693" y="15077"/>
              <wp:lineTo x="6930" y="15077"/>
              <wp:lineTo x="21022" y="12308"/>
              <wp:lineTo x="21253" y="9538"/>
              <wp:lineTo x="15016" y="7385"/>
              <wp:lineTo x="6930" y="6154"/>
              <wp:lineTo x="693" y="6154"/>
            </wp:wrapPolygon>
          </wp:wrapTight>
          <wp:docPr id="10" name="Imagem 1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1337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2815C68" wp14:editId="736B83F6">
          <wp:simplePos x="0" y="0"/>
          <wp:positionH relativeFrom="page">
            <wp:align>right</wp:align>
          </wp:positionH>
          <wp:positionV relativeFrom="paragraph">
            <wp:posOffset>-709930</wp:posOffset>
          </wp:positionV>
          <wp:extent cx="1571625" cy="1109345"/>
          <wp:effectExtent l="0" t="0" r="0" b="0"/>
          <wp:wrapTight wrapText="bothSides">
            <wp:wrapPolygon edited="0">
              <wp:start x="2880" y="4822"/>
              <wp:lineTo x="2880" y="16321"/>
              <wp:lineTo x="16495" y="16321"/>
              <wp:lineTo x="17280" y="15579"/>
              <wp:lineTo x="18851" y="12611"/>
              <wp:lineTo x="17018" y="4822"/>
              <wp:lineTo x="2880" y="4822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109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9573A0" w14:paraId="211F5FBA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F2EE94A" w14:textId="77777777" w:rsidR="009573A0" w:rsidRDefault="007170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BE73A8">
            <w:rPr>
              <w:noProof/>
            </w:rP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25B8B844" w14:textId="77777777" w:rsidR="009573A0" w:rsidRDefault="009573A0"/>
      </w:tc>
      <w:tc>
        <w:tcPr>
          <w:tcW w:w="8424" w:type="dxa"/>
          <w:vAlign w:val="bottom"/>
        </w:tcPr>
        <w:p w14:paraId="3A81D043" w14:textId="302BF501" w:rsidR="009573A0" w:rsidRDefault="0071701F" w:rsidP="00BD5834">
          <w:pPr>
            <w:pStyle w:val="TtuloInformativo"/>
          </w:pPr>
          <w:r>
            <w:fldChar w:fldCharType="begin"/>
          </w:r>
          <w:r>
            <w:instrText xml:space="preserve"> If </w:instrText>
          </w:r>
          <w:r w:rsidR="00BB3B65">
            <w:fldChar w:fldCharType="begin"/>
          </w:r>
          <w:r w:rsidR="00BB3B65">
            <w:instrText xml:space="preserve"> STYLEREF  "título 1" </w:instrText>
          </w:r>
          <w:r w:rsidR="00BB3B65">
            <w:fldChar w:fldCharType="separate"/>
          </w:r>
          <w:r w:rsidR="00635D6A">
            <w:rPr>
              <w:noProof/>
            </w:rPr>
            <w:instrText>Conclusão</w:instrText>
          </w:r>
          <w:r w:rsidR="00BB3B65">
            <w:rPr>
              <w:noProof/>
            </w:rPr>
            <w:fldChar w:fldCharType="end"/>
          </w:r>
          <w:r>
            <w:instrText>&lt;&gt; “Error*” “</w:instrText>
          </w:r>
          <w:r w:rsidR="00BB3B65">
            <w:fldChar w:fldCharType="begin"/>
          </w:r>
          <w:r w:rsidR="00BB3B65">
            <w:instrText xml:space="preserve"> STYLEREF  "título 1" </w:instrText>
          </w:r>
          <w:r w:rsidR="00BB3B65">
            <w:fldChar w:fldCharType="separate"/>
          </w:r>
          <w:r w:rsidR="00635D6A">
            <w:rPr>
              <w:noProof/>
            </w:rPr>
            <w:instrText>Conclusão</w:instrText>
          </w:r>
          <w:r w:rsidR="00BB3B65">
            <w:rPr>
              <w:noProof/>
            </w:rPr>
            <w:fldChar w:fldCharType="end"/>
          </w:r>
          <w:r>
            <w:instrText xml:space="preserve"> </w:instrText>
          </w:r>
          <w:r>
            <w:fldChar w:fldCharType="separate"/>
          </w:r>
          <w:r w:rsidR="00635D6A">
            <w:rPr>
              <w:noProof/>
            </w:rPr>
            <w:t xml:space="preserve">Conclusão </w:t>
          </w:r>
          <w:r>
            <w:fldChar w:fldCharType="end"/>
          </w:r>
        </w:p>
      </w:tc>
    </w:tr>
    <w:tr w:rsidR="009573A0" w14:paraId="2DFAFE85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4BA81DB0" w14:textId="77777777" w:rsidR="009573A0" w:rsidRDefault="009573A0">
          <w:pPr>
            <w:rPr>
              <w:sz w:val="10"/>
            </w:rPr>
          </w:pPr>
        </w:p>
      </w:tc>
      <w:tc>
        <w:tcPr>
          <w:tcW w:w="288" w:type="dxa"/>
        </w:tcPr>
        <w:p w14:paraId="0B87CED8" w14:textId="77777777" w:rsidR="009573A0" w:rsidRDefault="009573A0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7416E924" w14:textId="77777777" w:rsidR="009573A0" w:rsidRDefault="009573A0">
          <w:pPr>
            <w:rPr>
              <w:sz w:val="10"/>
            </w:rPr>
          </w:pPr>
        </w:p>
      </w:tc>
    </w:tr>
  </w:tbl>
  <w:p w14:paraId="1102F249" w14:textId="77777777" w:rsidR="009573A0" w:rsidRDefault="009573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78609E8"/>
    <w:multiLevelType w:val="hybridMultilevel"/>
    <w:tmpl w:val="65004C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5230E"/>
    <w:multiLevelType w:val="hybridMultilevel"/>
    <w:tmpl w:val="2B86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54"/>
    <w:rsid w:val="00071CFD"/>
    <w:rsid w:val="000A44B6"/>
    <w:rsid w:val="001831F2"/>
    <w:rsid w:val="001A15F4"/>
    <w:rsid w:val="001E036B"/>
    <w:rsid w:val="001F3D01"/>
    <w:rsid w:val="002857C7"/>
    <w:rsid w:val="002F757A"/>
    <w:rsid w:val="003453B9"/>
    <w:rsid w:val="003975F1"/>
    <w:rsid w:val="003C52F0"/>
    <w:rsid w:val="003D3C1E"/>
    <w:rsid w:val="00587754"/>
    <w:rsid w:val="0059367B"/>
    <w:rsid w:val="006112BF"/>
    <w:rsid w:val="00635D6A"/>
    <w:rsid w:val="00655E3E"/>
    <w:rsid w:val="006B1456"/>
    <w:rsid w:val="0071701F"/>
    <w:rsid w:val="007403DC"/>
    <w:rsid w:val="007B3D35"/>
    <w:rsid w:val="007D4995"/>
    <w:rsid w:val="00811D57"/>
    <w:rsid w:val="00821A33"/>
    <w:rsid w:val="00847D15"/>
    <w:rsid w:val="00861113"/>
    <w:rsid w:val="008A6723"/>
    <w:rsid w:val="009050B9"/>
    <w:rsid w:val="009573A0"/>
    <w:rsid w:val="00961C84"/>
    <w:rsid w:val="009D71BB"/>
    <w:rsid w:val="009F07F8"/>
    <w:rsid w:val="00A05DA7"/>
    <w:rsid w:val="00A07D21"/>
    <w:rsid w:val="00A46F0C"/>
    <w:rsid w:val="00AB1208"/>
    <w:rsid w:val="00AB6F8C"/>
    <w:rsid w:val="00AC0CB6"/>
    <w:rsid w:val="00AF2B85"/>
    <w:rsid w:val="00B62962"/>
    <w:rsid w:val="00B94B8E"/>
    <w:rsid w:val="00BB3B65"/>
    <w:rsid w:val="00BD5834"/>
    <w:rsid w:val="00BE73A8"/>
    <w:rsid w:val="00C06176"/>
    <w:rsid w:val="00CB0FEB"/>
    <w:rsid w:val="00CC3E2E"/>
    <w:rsid w:val="00CD36CA"/>
    <w:rsid w:val="00D15041"/>
    <w:rsid w:val="00D465B5"/>
    <w:rsid w:val="00D57BDD"/>
    <w:rsid w:val="00D67EE4"/>
    <w:rsid w:val="00D90C7B"/>
    <w:rsid w:val="00DA168A"/>
    <w:rsid w:val="00DC421E"/>
    <w:rsid w:val="00E5729D"/>
    <w:rsid w:val="00E748A2"/>
    <w:rsid w:val="00E8730C"/>
    <w:rsid w:val="00EB1AA1"/>
    <w:rsid w:val="00EC3F50"/>
    <w:rsid w:val="00F05251"/>
    <w:rsid w:val="00F100DA"/>
    <w:rsid w:val="00F65910"/>
    <w:rsid w:val="00FB0CD2"/>
    <w:rsid w:val="00FB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53ECE2"/>
  <w15:docId w15:val="{4F2C8A34-0BB5-49A1-A210-64A2BC9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pt-PT" w:eastAsia="pt-P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5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te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te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terdeRodap">
    <w:name w:val="Caráte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te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ttulo">
    <w:name w:val="título"/>
    <w:basedOn w:val="Normal"/>
    <w:link w:val="CarterdeCabealho"/>
    <w:uiPriority w:val="99"/>
    <w:qFormat/>
    <w:pPr>
      <w:spacing w:after="380" w:line="240" w:lineRule="auto"/>
    </w:pPr>
  </w:style>
  <w:style w:type="character" w:customStyle="1" w:styleId="CarterdeCabealho">
    <w:name w:val="Caráter de Cabeçalho"/>
    <w:basedOn w:val="Fontepargpadro"/>
    <w:link w:val="ttulo"/>
    <w:uiPriority w:val="99"/>
    <w:rPr>
      <w:color w:val="404040" w:themeColor="text1" w:themeTint="BF"/>
      <w:sz w:val="20"/>
    </w:rPr>
  </w:style>
  <w:style w:type="table" w:customStyle="1" w:styleId="GrelhadeTabela">
    <w:name w:val="Grelha de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Informativo">
    <w:name w:val="Título Informativ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te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terdeTtulo">
    <w:name w:val="Caráter de Título"/>
    <w:basedOn w:val="Fontepargpadr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MarcadordePosio1">
    <w:name w:val="Texto do Marcador de Posição1"/>
    <w:basedOn w:val="Fontepargpadro"/>
    <w:uiPriority w:val="99"/>
    <w:semiHidden/>
    <w:rPr>
      <w:color w:val="808080"/>
    </w:r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Fontepargpadro"/>
    <w:link w:val="Textode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terdeSubttulo">
    <w:name w:val="Caráte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os">
    <w:name w:val="Sem Espaços"/>
    <w:link w:val="CarterdeSemEspaos"/>
    <w:uiPriority w:val="1"/>
    <w:unhideWhenUsed/>
    <w:qFormat/>
    <w:pPr>
      <w:spacing w:after="0" w:line="240" w:lineRule="auto"/>
    </w:pPr>
  </w:style>
  <w:style w:type="character" w:customStyle="1" w:styleId="Hiperligao1">
    <w:name w:val="Hiperligação1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terdeTtulo1">
    <w:name w:val="Caráte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endice">
    <w:name w:val="Título de Índice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terdeTtulo2">
    <w:name w:val="Caráte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te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terdeCitao">
    <w:name w:val="Caráter de Citação"/>
    <w:basedOn w:val="Fontepargpadr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te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terdeAssinatura">
    <w:name w:val="Caráte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CarterdeSemEspaos">
    <w:name w:val="Caráter de Sem Espaços"/>
    <w:basedOn w:val="Fontepargpadro"/>
    <w:link w:val="SemEspaos"/>
    <w:uiPriority w:val="1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aanotao">
    <w:name w:val="referência da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</w:r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eTabela">
    <w:name w:val="Decimal do Texto de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Tabela">
    <w:name w:val="Texto de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0">
    <w:name w:val="Balloon Text"/>
    <w:basedOn w:val="Normal"/>
    <w:link w:val="TextodebaloChar"/>
    <w:uiPriority w:val="99"/>
    <w:semiHidden/>
    <w:unhideWhenUsed/>
    <w:rsid w:val="00CB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0"/>
    <w:uiPriority w:val="99"/>
    <w:semiHidden/>
    <w:rsid w:val="00CB0FE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D5834"/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paragraph" w:styleId="CabealhodoSumrio">
    <w:name w:val="TOC Heading"/>
    <w:aliases w:val="Cabeçalho da Barra Lateral"/>
    <w:basedOn w:val="Ttulo1"/>
    <w:next w:val="Normal"/>
    <w:uiPriority w:val="39"/>
    <w:unhideWhenUsed/>
    <w:qFormat/>
    <w:rsid w:val="00BD5834"/>
    <w:pPr>
      <w:spacing w:line="276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D58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834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D5834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5834"/>
  </w:style>
  <w:style w:type="paragraph" w:styleId="Rodap0">
    <w:name w:val="footer"/>
    <w:basedOn w:val="Normal"/>
    <w:link w:val="RodapCha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BD5834"/>
  </w:style>
  <w:style w:type="paragraph" w:styleId="Subttulo">
    <w:name w:val="Subtitle"/>
    <w:basedOn w:val="Normal"/>
    <w:next w:val="Normal"/>
    <w:link w:val="SubttuloChar"/>
    <w:uiPriority w:val="3"/>
    <w:unhideWhenUsed/>
    <w:qFormat/>
    <w:rsid w:val="00A05DA7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</w:rPr>
  </w:style>
  <w:style w:type="character" w:customStyle="1" w:styleId="SubttuloChar">
    <w:name w:val="Subtítulo Char"/>
    <w:basedOn w:val="Fontepargpadro"/>
    <w:link w:val="Subttulo"/>
    <w:uiPriority w:val="3"/>
    <w:rsid w:val="00A05DA7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  <w:lang w:val="pt-PT"/>
    </w:rPr>
  </w:style>
  <w:style w:type="paragraph" w:styleId="Ttulo0">
    <w:name w:val="Title"/>
    <w:basedOn w:val="Normal"/>
    <w:next w:val="Normal"/>
    <w:link w:val="TtuloChar"/>
    <w:uiPriority w:val="2"/>
    <w:qFormat/>
    <w:rsid w:val="00A05DA7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  <w:szCs w:val="200"/>
    </w:rPr>
  </w:style>
  <w:style w:type="character" w:customStyle="1" w:styleId="TtuloChar">
    <w:name w:val="Título Char"/>
    <w:basedOn w:val="Fontepargpadro"/>
    <w:link w:val="Ttulo0"/>
    <w:uiPriority w:val="2"/>
    <w:rsid w:val="00A05DA7"/>
    <w:rPr>
      <w:rFonts w:asciiTheme="majorHAnsi" w:eastAsiaTheme="majorEastAsia" w:hAnsiTheme="majorHAnsi" w:cstheme="majorBidi"/>
      <w:b/>
      <w:bCs/>
      <w:color w:val="EF4623" w:themeColor="accent1"/>
      <w:sz w:val="200"/>
      <w:szCs w:val="200"/>
      <w:lang w:val="pt-PT"/>
    </w:rPr>
  </w:style>
  <w:style w:type="paragraph" w:styleId="SemEspaamento">
    <w:name w:val="No Spacing"/>
    <w:link w:val="SemEspaamentoChar"/>
    <w:uiPriority w:val="1"/>
    <w:qFormat/>
    <w:rsid w:val="00A05DA7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05DA7"/>
    <w:rPr>
      <w:rFonts w:eastAsiaTheme="minorEastAsia"/>
      <w:color w:val="auto"/>
      <w:sz w:val="22"/>
      <w:szCs w:val="22"/>
      <w:lang w:val="pt-PT"/>
    </w:rPr>
  </w:style>
  <w:style w:type="character" w:styleId="TextodoEspaoReservado">
    <w:name w:val="Placeholder Text"/>
    <w:basedOn w:val="Fontepargpadro"/>
    <w:uiPriority w:val="99"/>
    <w:semiHidden/>
    <w:rsid w:val="007D4995"/>
    <w:rPr>
      <w:color w:val="808080"/>
    </w:rPr>
  </w:style>
  <w:style w:type="paragraph" w:styleId="PargrafodaLista">
    <w:name w:val="List Paragraph"/>
    <w:basedOn w:val="Normal"/>
    <w:uiPriority w:val="34"/>
    <w:qFormat/>
    <w:rsid w:val="00071CF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A44B6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EE4"/>
    <w:pPr>
      <w:spacing w:after="0"/>
    </w:pPr>
  </w:style>
  <w:style w:type="character" w:styleId="HiperlinkVisitado">
    <w:name w:val="FollowedHyperlink"/>
    <w:basedOn w:val="Fontepargpadro"/>
    <w:uiPriority w:val="99"/>
    <w:semiHidden/>
    <w:unhideWhenUsed/>
    <w:rsid w:val="00655E3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P:\Escola\SegundoSemestre\EDA\Aulas\TrabalhoPraticoUm\Documenta&#231;&#227;o\Relat&#243;rioProjeto%20EDA.docx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hyperlink" Target="file:///P:\Escola\SegundoSemestre\EDA\Aulas\TrabalhoPraticoUm\Documenta&#231;&#227;o\Relat&#243;rioProjeto%20EDA.docx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9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P:\Escola\SegundoSemestre\EDA\Aulas\TrabalhoPraticoUm\Documenta&#231;&#227;o\Relat&#243;rioProjeto%20EDA.docx" TargetMode="External"/><Relationship Id="rId22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ns\AppData\Roaming\Microsoft\Templates\Relat&#243;rio%20Anual%20(Desenho%20Vermelho%20e%20Preto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2021/2022</PublishDate>
  <Abstract>Este projeto serviu de prepósito a um projeto para a cadeira de struturas de dados avançadas, em c dividido em duas fases.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ThumbnailAssetId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 xsi:nil="true"/>
    <AssetId xmlns="8289c1ac-6532-4c62-99f0-6d047703163c">TP102835062</AssetId>
    <TPFriendlyName xmlns="8289c1ac-6532-4c62-99f0-6d047703163c" xsi:nil="true"/>
    <SourceTitle xmlns="8289c1ac-6532-4c62-99f0-6d047703163c" xsi:nil="true"/>
    <TPApplication xmlns="8289c1ac-6532-4c62-99f0-6d047703163c" xsi:nil="true"/>
    <TPLaunchHelpLink xmlns="8289c1ac-6532-4c62-99f0-6d047703163c" xsi:nil="true"/>
    <OpenTemplate xmlns="8289c1ac-6532-4c62-99f0-6d047703163c">true</OpenTemplate>
    <CrawlForDependencies xmlns="8289c1ac-6532-4c62-99f0-6d047703163c">false</CrawlForDependencies>
    <ParentAssetId xmlns="8289c1ac-6532-4c62-99f0-6d047703163c" xsi:nil="true"/>
    <TrustLevel xmlns="8289c1ac-6532-4c62-99f0-6d047703163c">1 Microsoft Managed Content</TrustLevel>
    <PublishStatusLookup xmlns="8289c1ac-6532-4c62-99f0-6d047703163c">
      <Value>302416</Value>
      <Value>302417</Value>
    </PublishStatusLookup>
    <LocLastLocAttemptVersionLookup xmlns="8289c1ac-6532-4c62-99f0-6d047703163c">135596</LocLastLocAttemptVersionLookup>
    <TemplateTemplateType xmlns="8289c1ac-6532-4c62-99f0-6d047703163c">Word Document Template</TemplateTemplateType>
    <IsSearchable xmlns="8289c1ac-6532-4c62-99f0-6d047703163c">true</IsSearchable>
    <TPNamespace xmlns="8289c1ac-6532-4c62-99f0-6d047703163c" xsi:nil="true"/>
    <Markets xmlns="8289c1ac-6532-4c62-99f0-6d047703163c"/>
    <OriginalSourceMarket xmlns="8289c1ac-6532-4c62-99f0-6d047703163c">english</OriginalSourceMarket>
    <APDescription xmlns="8289c1ac-6532-4c62-99f0-6d047703163c">Use this annual report template to create a report for your business. It includes simple instuctional text to assist you in building a good report. Matches the Red and Black design set.
</APDescription>
    <TPInstallLocation xmlns="8289c1ac-6532-4c62-99f0-6d047703163c" xsi:nil="true"/>
    <TPAppVersion xmlns="8289c1ac-6532-4c62-99f0-6d047703163c" xsi:nil="true"/>
    <TPCommandLine xmlns="8289c1ac-6532-4c62-99f0-6d047703163c" xsi:nil="true"/>
    <APAuthor xmlns="8289c1ac-6532-4c62-99f0-6d047703163c">
      <UserInfo>
        <DisplayName>System Account</DisplayName>
        <AccountId>1073741823</AccountId>
        <AccountType/>
      </UserInfo>
    </APAuthor>
    <EditorialStatus xmlns="8289c1ac-6532-4c62-99f0-6d047703163c">Complete</EditorialStatus>
    <PublishTargets xmlns="8289c1ac-6532-4c62-99f0-6d047703163c">OfficeOnlineVNext,OfflineBuild</PublishTargets>
    <TPLaunchHelpLinkType xmlns="8289c1ac-6532-4c62-99f0-6d047703163c">Template</TPLaunchHelpLinkType>
    <OriginalRelease xmlns="8289c1ac-6532-4c62-99f0-6d047703163c">15</OriginalRelease>
    <FriendlyTitle xmlns="8289c1ac-6532-4c62-99f0-6d047703163c" xsi:nil="true"/>
    <TPClientViewer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TPExecutable xmlns="8289c1ac-6532-4c62-99f0-6d047703163c" xsi:nil="true"/>
    <SubmitterId xmlns="8289c1ac-6532-4c62-99f0-6d047703163c" xsi:nil="true"/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>false</BlockPublish>
    <BugNumber xmlns="8289c1ac-6532-4c62-99f0-6d047703163c" xsi:nil="true"/>
    <MarketSpecific xmlns="8289c1ac-6532-4c62-99f0-6d047703163c">false</MarketSpecific>
    <PrimaryImageGen xmlns="8289c1ac-6532-4c62-99f0-6d047703163c">false</PrimaryImageGen>
    <IntlLangReview xmlns="8289c1ac-6532-4c62-99f0-6d047703163c">false</IntlLangReview>
    <MachineTranslated xmlns="8289c1ac-6532-4c62-99f0-6d047703163c">false</MachineTranslated>
    <AssetStart xmlns="8289c1ac-6532-4c62-99f0-6d047703163c">2012-06-13T08:01:00+00:00</AssetStart>
    <LastModifiedDateTime xmlns="8289c1ac-6532-4c62-99f0-6d047703163c" xsi:nil="true"/>
    <LegacyData xmlns="8289c1ac-6532-4c62-99f0-6d047703163c" xsi:nil="true"/>
    <LocComments xmlns="8289c1ac-6532-4c62-99f0-6d047703163c" xsi:nil="true"/>
    <LocManualTestRequired xmlns="8289c1ac-6532-4c62-99f0-6d047703163c">false</LocManualTestRequired>
    <BusinessGroup xmlns="8289c1ac-6532-4c62-99f0-6d047703163c" xsi:nil="true"/>
    <RecommendationsModifier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2029-01-01T00:00:00+00:00</AssetExpire>
    <AcquiredFrom xmlns="8289c1ac-6532-4c62-99f0-6d047703163c">Internal MS</AcquiredFrom>
    <UALocRecommendation xmlns="8289c1ac-6532-4c62-99f0-6d047703163c">Localize</UALocRecommendation>
    <LocMarketGroupTiers2 xmlns="8289c1ac-6532-4c62-99f0-6d047703163c" xsi:nil="true"/>
    <Providers xmlns="8289c1ac-6532-4c62-99f0-6d047703163c" xsi:nil="true"/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CampaignTagsTaxHTField0 xmlns="8289c1ac-6532-4c62-99f0-6d047703163c">
      <Terms xmlns="http://schemas.microsoft.com/office/infopath/2007/PartnerControls"/>
    </CampaignTagsTaxHTField0>
    <DSATActionTaken xmlns="8289c1ac-6532-4c62-99f0-6d047703163c" xsi:nil="true"/>
    <Manager xmlns="8289c1ac-6532-4c62-99f0-6d047703163c" xsi:nil="true"/>
    <OutputCachingOn xmlns="8289c1ac-6532-4c62-99f0-6d047703163c">false</OutputCachingOn>
    <ApprovalLog xmlns="8289c1ac-6532-4c62-99f0-6d047703163c" xsi:nil="true"/>
    <ApprovalStatus xmlns="8289c1ac-6532-4c62-99f0-6d047703163c">InProgress</ApprovalStatus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TaxCatchAll xmlns="8289c1ac-6532-4c62-99f0-6d047703163c"/>
    <IntlLangReviewDate xmlns="8289c1ac-6532-4c62-99f0-6d047703163c" xsi:nil="true"/>
    <NumericId xmlns="8289c1ac-6532-4c62-99f0-6d047703163c" xsi:nil="true"/>
    <OOCacheId xmlns="8289c1ac-6532-4c62-99f0-6d047703163c" xsi:nil="true"/>
    <PlannedPubDate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EditorialTags xmlns="8289c1ac-6532-4c62-99f0-6d047703163c" xsi:nil="true"/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88595A-5F20-426F-8532-5C08CF3A75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FAC181A4-0D68-4222-899D-7C0BD753A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0183B9-4E48-4E08-A8ED-5E3AE1F4FA9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0C8855-DBC8-4CCC-8D5C-D6169D3A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(Desenho Vermelho e Preto).dotx</Template>
  <TotalTime>1</TotalTime>
  <Pages>13</Pages>
  <Words>1058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Projeto EDA – Fase 1</vt:lpstr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EDA – Fase 1</dc:title>
  <dc:creator>Nicolae Malai</dc:creator>
  <cp:lastModifiedBy>Nicolae Malai</cp:lastModifiedBy>
  <cp:revision>2</cp:revision>
  <cp:lastPrinted>2022-04-01T13:12:00Z</cp:lastPrinted>
  <dcterms:created xsi:type="dcterms:W3CDTF">2022-04-01T19:08:00Z</dcterms:created>
  <dcterms:modified xsi:type="dcterms:W3CDTF">2022-04-01T19:08:00Z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  <property fmtid="{D5CDD505-2E9C-101B-9397-08002B2CF9AE}" pid="3" name="Order">
    <vt:r8>5105500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ScenarioTags">
    <vt:lpwstr/>
  </property>
  <property fmtid="{D5CDD505-2E9C-101B-9397-08002B2CF9AE}" pid="11" name="CampaignTags">
    <vt:lpwstr/>
  </property>
</Properties>
</file>